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6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14"/>
        <w:gridCol w:w="4357"/>
      </w:tblGrid>
      <w:tr w:rsidR="00D92B95" w:rsidRPr="00AE2D57" w14:paraId="159A6AAF" w14:textId="77777777" w:rsidTr="000330F0">
        <w:trPr>
          <w:trHeight w:val="461"/>
        </w:trPr>
        <w:tc>
          <w:tcPr>
            <w:tcW w:w="5014" w:type="dxa"/>
            <w:vAlign w:val="bottom"/>
          </w:tcPr>
          <w:p w14:paraId="5FD7D555" w14:textId="24C0217C" w:rsidR="00C84833" w:rsidRPr="00AE2D57" w:rsidRDefault="00165D99" w:rsidP="00970D67">
            <w:pPr>
              <w:pStyle w:val="Title"/>
              <w:spacing w:line="240" w:lineRule="auto"/>
              <w:contextualSpacing w:val="0"/>
            </w:pPr>
            <w:sdt>
              <w:sdtPr>
                <w:rPr>
                  <w:sz w:val="54"/>
                  <w:szCs w:val="54"/>
                </w:rPr>
                <w:alias w:val="Enter first name:"/>
                <w:tag w:val="Enter first name:"/>
                <w:id w:val="1306818671"/>
                <w:placeholder>
                  <w:docPart w:val="53D6C105615E48CA82B133AE273C44A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9E0861" w:rsidRPr="00EA380B">
                  <w:rPr>
                    <w:sz w:val="54"/>
                    <w:szCs w:val="54"/>
                  </w:rPr>
                  <w:t>Brandon</w:t>
                </w:r>
                <w:r w:rsidR="00EA380B" w:rsidRPr="00EA380B">
                  <w:rPr>
                    <w:sz w:val="54"/>
                    <w:szCs w:val="54"/>
                  </w:rPr>
                  <w:t xml:space="preserve"> Camacho</w:t>
                </w:r>
              </w:sdtContent>
            </w:sdt>
          </w:p>
        </w:tc>
        <w:tc>
          <w:tcPr>
            <w:tcW w:w="4357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34"/>
              <w:gridCol w:w="423"/>
            </w:tblGrid>
            <w:tr w:rsidR="00932D92" w:rsidRPr="00AE2D57" w14:paraId="78B8D1C2" w14:textId="77777777" w:rsidTr="00033F00">
              <w:trPr>
                <w:trHeight w:val="269"/>
              </w:trPr>
              <w:tc>
                <w:tcPr>
                  <w:tcW w:w="3934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76201A7B" w14:textId="58626FE3" w:rsidR="004E2970" w:rsidRPr="00AE2D57" w:rsidRDefault="00165D99" w:rsidP="00970D67">
                  <w:pPr>
                    <w:pStyle w:val="ContactInfo"/>
                    <w:spacing w:before="0"/>
                    <w:contextualSpacing w:val="0"/>
                    <w:rPr>
                      <w:rFonts w:cstheme="minorHAnsi"/>
                    </w:rPr>
                  </w:pPr>
                  <w:sdt>
                    <w:sdtPr>
                      <w:rPr>
                        <w:rFonts w:cstheme="minorHAnsi"/>
                      </w:rPr>
                      <w:alias w:val="Enter address:"/>
                      <w:tag w:val="Enter address:"/>
                      <w:id w:val="966779368"/>
                      <w:placeholder>
                        <w:docPart w:val="8E14712B053E4C6B8F70D7E83640C44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231375">
                        <w:rPr>
                          <w:rFonts w:cstheme="minorHAnsi"/>
                        </w:rPr>
                        <w:t>York</w:t>
                      </w:r>
                      <w:r w:rsidR="006A731C">
                        <w:rPr>
                          <w:rFonts w:cstheme="minorHAnsi"/>
                        </w:rPr>
                        <w:t>,</w:t>
                      </w:r>
                      <w:r w:rsidR="00231375">
                        <w:rPr>
                          <w:rFonts w:cstheme="minorHAnsi"/>
                        </w:rPr>
                        <w:t xml:space="preserve"> PA</w:t>
                      </w:r>
                      <w:r w:rsidR="00840D29" w:rsidRPr="00AE2D57">
                        <w:rPr>
                          <w:rFonts w:cstheme="minorHAnsi"/>
                        </w:rPr>
                        <w:t xml:space="preserve">          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8A4E382" w14:textId="77777777" w:rsidR="00932D92" w:rsidRPr="00AE2D57" w:rsidRDefault="00932D92" w:rsidP="00970D67">
                  <w:pPr>
                    <w:pStyle w:val="Icons"/>
                    <w:spacing w:after="0"/>
                    <w:rPr>
                      <w:rFonts w:cstheme="minorHAnsi"/>
                    </w:rPr>
                  </w:pPr>
                  <w:r w:rsidRPr="00AE2D57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78DFD17" wp14:editId="6D3302C4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4699537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AE2D57" w14:paraId="09E70F16" w14:textId="77777777" w:rsidTr="00033F00">
              <w:trPr>
                <w:trHeight w:val="258"/>
              </w:trPr>
              <w:sdt>
                <w:sdtPr>
                  <w:rPr>
                    <w:rFonts w:cstheme="minorHAnsi"/>
                  </w:rPr>
                  <w:alias w:val="Enter phone:"/>
                  <w:tag w:val="Enter phone:"/>
                  <w:id w:val="-1849400302"/>
                  <w:placeholder>
                    <w:docPart w:val="4AC98DA88FF54604B2C28E64F2DFC6BE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34" w:type="dxa"/>
                      <w:tcMar>
                        <w:left w:w="720" w:type="dxa"/>
                        <w:right w:w="29" w:type="dxa"/>
                      </w:tcMar>
                    </w:tcPr>
                    <w:p w14:paraId="6553F004" w14:textId="12E7685B" w:rsidR="00932D92" w:rsidRPr="00AE2D57" w:rsidRDefault="00335E2A" w:rsidP="00970D67">
                      <w:pPr>
                        <w:pStyle w:val="ContactInfo"/>
                        <w:spacing w:before="0"/>
                        <w:contextualSpacing w:val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717-</w:t>
                      </w:r>
                      <w:r w:rsidR="00231375">
                        <w:rPr>
                          <w:rFonts w:cstheme="minorHAnsi"/>
                        </w:rPr>
                        <w:t>XXX-XXXX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602BC30F" w14:textId="77777777" w:rsidR="00932D92" w:rsidRPr="00AE2D57" w:rsidRDefault="00932D92" w:rsidP="00970D67">
                  <w:pPr>
                    <w:pStyle w:val="Icons"/>
                    <w:spacing w:after="0"/>
                    <w:rPr>
                      <w:rFonts w:cstheme="minorHAnsi"/>
                    </w:rPr>
                  </w:pPr>
                  <w:r w:rsidRPr="00AE2D57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8FE07DF" wp14:editId="2480DACB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C6FE8A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AE2D57" w14:paraId="43EC8062" w14:textId="77777777" w:rsidTr="00033F00">
              <w:trPr>
                <w:trHeight w:val="269"/>
              </w:trPr>
              <w:sdt>
                <w:sdtPr>
                  <w:rPr>
                    <w:rFonts w:cstheme="minorHAnsi"/>
                  </w:rPr>
                  <w:alias w:val="Enter email:"/>
                  <w:tag w:val="Enter email:"/>
                  <w:id w:val="-675184368"/>
                  <w:placeholder>
                    <w:docPart w:val="442E3445677544689FE36E7CF57972D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34" w:type="dxa"/>
                      <w:tcMar>
                        <w:left w:w="720" w:type="dxa"/>
                        <w:right w:w="29" w:type="dxa"/>
                      </w:tcMar>
                    </w:tcPr>
                    <w:p w14:paraId="003A8368" w14:textId="783C3D82" w:rsidR="00932D92" w:rsidRPr="00AE2D57" w:rsidRDefault="00033F00" w:rsidP="00970D67">
                      <w:pPr>
                        <w:pStyle w:val="ContactInfo"/>
                        <w:spacing w:before="0"/>
                        <w:contextualSpacing w:val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Brand24376@live.ytech.edu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5FCFDA09" w14:textId="77777777" w:rsidR="00932D92" w:rsidRPr="00AE2D57" w:rsidRDefault="007307A3" w:rsidP="00970D67">
                  <w:pPr>
                    <w:pStyle w:val="Icons"/>
                    <w:spacing w:after="0"/>
                    <w:rPr>
                      <w:rFonts w:cstheme="minorHAnsi"/>
                    </w:rPr>
                  </w:pPr>
                  <w:r w:rsidRPr="00AE2D57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E565CFB" wp14:editId="523A151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4767B5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3621A5E" w14:textId="77777777" w:rsidR="00D92B95" w:rsidRPr="00AE2D57" w:rsidRDefault="00D92B95" w:rsidP="00970D67">
            <w:pPr>
              <w:pStyle w:val="Header"/>
              <w:rPr>
                <w:rFonts w:cstheme="minorHAnsi"/>
              </w:rPr>
            </w:pPr>
          </w:p>
        </w:tc>
      </w:tr>
    </w:tbl>
    <w:p w14:paraId="023D6C50" w14:textId="79D148E4" w:rsidR="00A54155" w:rsidRDefault="000330F0" w:rsidP="00970D67">
      <w:pPr>
        <w:spacing w:after="0"/>
        <w:jc w:val="center"/>
        <w:rPr>
          <w:rFonts w:cstheme="minorHAnsi"/>
        </w:rPr>
      </w:pPr>
      <w:r>
        <w:rPr>
          <w:rFonts w:cstheme="minorHAnsi"/>
        </w:rPr>
        <w:t>g</w:t>
      </w:r>
      <w:r w:rsidR="00A54155" w:rsidRPr="00A54155">
        <w:rPr>
          <w:rFonts w:cstheme="minorHAnsi"/>
        </w:rPr>
        <w:t>ithub.com/Brand24376</w:t>
      </w:r>
    </w:p>
    <w:p w14:paraId="5FFB69A7" w14:textId="14C803A1" w:rsidR="00C43D65" w:rsidRPr="00AE2D57" w:rsidRDefault="00D95AB7" w:rsidP="00970D67">
      <w:pPr>
        <w:rPr>
          <w:rFonts w:cstheme="minorHAnsi"/>
        </w:rPr>
      </w:pPr>
      <w:r>
        <w:rPr>
          <w:rFonts w:cstheme="minorHAnsi"/>
        </w:rPr>
        <w:t>Diverse Programmer</w:t>
      </w:r>
      <w:r w:rsidR="008A2D8A">
        <w:rPr>
          <w:rFonts w:cstheme="minorHAnsi"/>
        </w:rPr>
        <w:t xml:space="preserve"> well-suited for tasks applicable to my best skills. Organized and fast-learner that is driven through experiences that challenge my best skills and requires hard thinking to find the solution.</w:t>
      </w:r>
    </w:p>
    <w:p w14:paraId="4B1120B5" w14:textId="050F1216" w:rsidR="00AD13CB" w:rsidRPr="00EA380B" w:rsidRDefault="0010213B" w:rsidP="00970D67">
      <w:pPr>
        <w:pStyle w:val="Heading1"/>
        <w:rPr>
          <w:rFonts w:asciiTheme="minorHAnsi" w:hAnsiTheme="minorHAnsi" w:cstheme="minorHAnsi"/>
          <w:sz w:val="32"/>
        </w:rPr>
      </w:pPr>
      <w:r w:rsidRPr="00EA380B">
        <w:rPr>
          <w:rFonts w:asciiTheme="minorHAnsi" w:hAnsiTheme="minorHAnsi" w:cstheme="minorHAnsi"/>
          <w:sz w:val="32"/>
        </w:rPr>
        <w:t xml:space="preserve">Certifications and </w:t>
      </w:r>
      <w:r w:rsidR="00840D29" w:rsidRPr="00EA380B">
        <w:rPr>
          <w:rFonts w:asciiTheme="minorHAnsi" w:hAnsiTheme="minorHAnsi" w:cstheme="minorHAnsi"/>
          <w:sz w:val="32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3266"/>
        <w:gridCol w:w="2664"/>
        <w:gridCol w:w="3430"/>
      </w:tblGrid>
      <w:tr w:rsidR="00165D99" w:rsidRPr="00AE2D57" w14:paraId="4FECAA02" w14:textId="77777777" w:rsidTr="00165D99">
        <w:trPr>
          <w:trHeight w:val="1202"/>
        </w:trPr>
        <w:tc>
          <w:tcPr>
            <w:tcW w:w="3266" w:type="dxa"/>
          </w:tcPr>
          <w:p w14:paraId="5178128C" w14:textId="10EB145B" w:rsidR="00165D99" w:rsidRPr="00796DF6" w:rsidRDefault="00165D99" w:rsidP="00970D67">
            <w:pPr>
              <w:pStyle w:val="ListBullet"/>
              <w:numPr>
                <w:ilvl w:val="0"/>
                <w:numId w:val="4"/>
              </w:numPr>
              <w:rPr>
                <w:rFonts w:cstheme="minorHAnsi"/>
              </w:rPr>
            </w:pPr>
            <w:r w:rsidRPr="00796DF6">
              <w:rPr>
                <w:rFonts w:cstheme="minorHAnsi"/>
              </w:rPr>
              <w:t>CompTIA ITF+ Certified.</w:t>
            </w:r>
          </w:p>
          <w:p w14:paraId="2578A6D3" w14:textId="16387168" w:rsidR="00165D99" w:rsidRDefault="00165D99" w:rsidP="00970D67">
            <w:pPr>
              <w:pStyle w:val="ListBullet"/>
              <w:numPr>
                <w:ilvl w:val="0"/>
                <w:numId w:val="4"/>
              </w:numPr>
              <w:rPr>
                <w:rFonts w:cstheme="minorHAnsi"/>
              </w:rPr>
            </w:pPr>
            <w:r w:rsidRPr="00796DF6">
              <w:rPr>
                <w:rFonts w:cstheme="minorHAnsi"/>
              </w:rPr>
              <w:t>TestOut ITF Pro Certified.</w:t>
            </w:r>
          </w:p>
          <w:p w14:paraId="0E6370DC" w14:textId="4CBBA5E2" w:rsidR="00165D99" w:rsidRPr="00796DF6" w:rsidRDefault="00165D99" w:rsidP="00970D67">
            <w:pPr>
              <w:pStyle w:val="ListBullet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OSHA Certified.</w:t>
            </w:r>
          </w:p>
          <w:p w14:paraId="6E959F3B" w14:textId="65E73AD2" w:rsidR="00165D99" w:rsidRPr="00796DF6" w:rsidRDefault="00165D99" w:rsidP="00970D67">
            <w:pPr>
              <w:pStyle w:val="ListBullet"/>
              <w:numPr>
                <w:ilvl w:val="0"/>
                <w:numId w:val="4"/>
              </w:numPr>
              <w:rPr>
                <w:rFonts w:cstheme="minorHAnsi"/>
              </w:rPr>
            </w:pPr>
            <w:r w:rsidRPr="00796DF6">
              <w:rPr>
                <w:rFonts w:cstheme="minorHAnsi"/>
              </w:rPr>
              <w:t>Currently working for the CIW JavaScript Specialist certification.</w:t>
            </w:r>
          </w:p>
          <w:p w14:paraId="5B190041" w14:textId="794CEEAB" w:rsidR="00165D99" w:rsidRPr="00165D99" w:rsidRDefault="00165D99" w:rsidP="00165D99">
            <w:pPr>
              <w:pStyle w:val="ListBullet"/>
              <w:numPr>
                <w:ilvl w:val="0"/>
                <w:numId w:val="4"/>
              </w:numPr>
              <w:rPr>
                <w:rFonts w:cstheme="minorHAnsi"/>
              </w:rPr>
            </w:pPr>
            <w:r w:rsidRPr="00796DF6">
              <w:rPr>
                <w:rFonts w:cstheme="minorHAnsi"/>
              </w:rPr>
              <w:t>Proficient in JavaScript, HTML, and CSS.</w:t>
            </w:r>
          </w:p>
        </w:tc>
        <w:tc>
          <w:tcPr>
            <w:tcW w:w="2664" w:type="dxa"/>
          </w:tcPr>
          <w:p w14:paraId="176CFCDA" w14:textId="77777777" w:rsidR="00165D99" w:rsidRPr="00796DF6" w:rsidRDefault="00165D99" w:rsidP="00165D99">
            <w:pPr>
              <w:pStyle w:val="ListBullet"/>
              <w:numPr>
                <w:ilvl w:val="0"/>
                <w:numId w:val="4"/>
              </w:numPr>
              <w:rPr>
                <w:rFonts w:cstheme="minorHAnsi"/>
              </w:rPr>
            </w:pPr>
            <w:r w:rsidRPr="00796DF6">
              <w:rPr>
                <w:rFonts w:cstheme="minorHAnsi"/>
              </w:rPr>
              <w:t>Proficient in Unity 3D and using C# for Unity.</w:t>
            </w:r>
          </w:p>
          <w:p w14:paraId="47F88F06" w14:textId="77777777" w:rsidR="00165D99" w:rsidRPr="00165D99" w:rsidRDefault="00165D99" w:rsidP="00165D99">
            <w:pPr>
              <w:pStyle w:val="ListBullet"/>
            </w:pPr>
            <w:r w:rsidRPr="00796DF6">
              <w:rPr>
                <w:rFonts w:cstheme="minorHAnsi"/>
              </w:rPr>
              <w:t>Proficient in using GitHub</w:t>
            </w:r>
            <w:r>
              <w:rPr>
                <w:rFonts w:cstheme="minorHAnsi"/>
              </w:rPr>
              <w:t xml:space="preserve"> and Kanban boards.</w:t>
            </w:r>
          </w:p>
          <w:p w14:paraId="291A82BD" w14:textId="77777777" w:rsidR="00165D99" w:rsidRDefault="00165D99" w:rsidP="00165D99">
            <w:pPr>
              <w:pStyle w:val="ListBullet"/>
            </w:pPr>
            <w:r w:rsidRPr="00AE2D57">
              <w:t xml:space="preserve">Intermediate in NodeJS, </w:t>
            </w:r>
            <w:r>
              <w:t xml:space="preserve">EJS, </w:t>
            </w:r>
            <w:r w:rsidRPr="00AE2D57">
              <w:t>Python, and</w:t>
            </w:r>
            <w:r>
              <w:t xml:space="preserve"> </w:t>
            </w:r>
            <w:r w:rsidRPr="00AE2D57">
              <w:t>SQLite 3.</w:t>
            </w:r>
          </w:p>
          <w:p w14:paraId="78124608" w14:textId="600AA726" w:rsidR="00165D99" w:rsidRPr="00AE2D57" w:rsidRDefault="00165D99" w:rsidP="00165D99">
            <w:pPr>
              <w:pStyle w:val="ListBullet"/>
            </w:pPr>
            <w:r>
              <w:t>Intermediate in JS Canvas and HTML Canvas.</w:t>
            </w:r>
          </w:p>
        </w:tc>
        <w:tc>
          <w:tcPr>
            <w:tcW w:w="3430" w:type="dxa"/>
            <w:tcMar>
              <w:left w:w="360" w:type="dxa"/>
              <w:right w:w="0" w:type="dxa"/>
            </w:tcMar>
          </w:tcPr>
          <w:p w14:paraId="49C27EC7" w14:textId="441FF33E" w:rsidR="00165D99" w:rsidRPr="00AE2D57" w:rsidRDefault="00165D99" w:rsidP="00A43B9D">
            <w:pPr>
              <w:pStyle w:val="ListBullet"/>
            </w:pPr>
            <w:r w:rsidRPr="00AE2D57">
              <w:t>A bit below intermediate in using a Raspberry Pi.</w:t>
            </w:r>
          </w:p>
          <w:p w14:paraId="1EF60EB2" w14:textId="13BB3BD1" w:rsidR="00165D99" w:rsidRDefault="00165D99" w:rsidP="00A43B9D">
            <w:pPr>
              <w:pStyle w:val="ListBullet"/>
            </w:pPr>
            <w:r w:rsidRPr="00AE2D57">
              <w:t>Beginner in WebSocket’s and Electron.</w:t>
            </w:r>
          </w:p>
          <w:p w14:paraId="10F280B1" w14:textId="1339CF48" w:rsidR="00165D99" w:rsidRDefault="00165D99" w:rsidP="00A43B9D">
            <w:pPr>
              <w:pStyle w:val="ListBullet"/>
            </w:pPr>
            <w:r>
              <w:t>Good at studying, researching, collaborating, and documentation.</w:t>
            </w:r>
            <w:bookmarkStart w:id="0" w:name="_GoBack"/>
            <w:bookmarkEnd w:id="0"/>
          </w:p>
          <w:p w14:paraId="45866565" w14:textId="52798630" w:rsidR="00165D99" w:rsidRPr="00AE2D57" w:rsidRDefault="00165D99" w:rsidP="00A43B9D">
            <w:pPr>
              <w:pStyle w:val="ListBullet"/>
            </w:pPr>
            <w:r>
              <w:t>Fluent in Spanish.</w:t>
            </w:r>
          </w:p>
        </w:tc>
      </w:tr>
    </w:tbl>
    <w:p w14:paraId="4542F228" w14:textId="0D385D08" w:rsidR="005B1D68" w:rsidRPr="00EA380B" w:rsidRDefault="00840D29" w:rsidP="00970D67">
      <w:pPr>
        <w:pStyle w:val="Heading1"/>
        <w:rPr>
          <w:rFonts w:asciiTheme="minorHAnsi" w:hAnsiTheme="minorHAnsi" w:cstheme="minorHAnsi"/>
          <w:sz w:val="32"/>
        </w:rPr>
      </w:pPr>
      <w:r w:rsidRPr="00EA380B">
        <w:rPr>
          <w:rFonts w:asciiTheme="minorHAnsi" w:hAnsiTheme="minorHAnsi" w:cstheme="minorHAnsi"/>
          <w:sz w:val="32"/>
        </w:rPr>
        <w:t>Work Experience</w:t>
      </w:r>
    </w:p>
    <w:p w14:paraId="5A92334F" w14:textId="51DDDD4C" w:rsidR="00D413F9" w:rsidRPr="00AE2D57" w:rsidRDefault="00970D67" w:rsidP="00970D67">
      <w:pPr>
        <w:pStyle w:val="Heading3"/>
        <w:rPr>
          <w:rFonts w:cstheme="minorHAnsi"/>
        </w:rPr>
      </w:pPr>
      <w:r>
        <w:rPr>
          <w:rFonts w:cstheme="minorHAnsi"/>
        </w:rPr>
        <w:t>April 21</w:t>
      </w:r>
      <w:r w:rsidRPr="00970D67">
        <w:rPr>
          <w:rFonts w:cstheme="minorHAnsi"/>
          <w:vertAlign w:val="superscript"/>
        </w:rPr>
        <w:t>st</w:t>
      </w:r>
      <w:r>
        <w:rPr>
          <w:rFonts w:cstheme="minorHAnsi"/>
        </w:rPr>
        <w:t>, 2023</w:t>
      </w:r>
      <w:r w:rsidR="00D413F9" w:rsidRPr="00AE2D57">
        <w:rPr>
          <w:rFonts w:cstheme="minorHAnsi"/>
        </w:rPr>
        <w:t xml:space="preserve"> – </w:t>
      </w:r>
      <w:r w:rsidR="00A45FA3">
        <w:rPr>
          <w:rFonts w:cstheme="minorHAnsi"/>
        </w:rPr>
        <w:t>Current</w:t>
      </w:r>
    </w:p>
    <w:p w14:paraId="35C73345" w14:textId="4878F512" w:rsidR="00D413F9" w:rsidRPr="000330F0" w:rsidRDefault="00A45FA3" w:rsidP="00970D67">
      <w:pPr>
        <w:pStyle w:val="Heading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Senior </w:t>
      </w:r>
      <w:r w:rsidR="00970D67">
        <w:rPr>
          <w:rFonts w:asciiTheme="minorHAnsi" w:hAnsiTheme="minorHAnsi" w:cstheme="minorHAnsi"/>
          <w:sz w:val="28"/>
          <w:szCs w:val="28"/>
        </w:rPr>
        <w:t>Developer</w:t>
      </w:r>
      <w:r w:rsidR="00E03F71" w:rsidRPr="000330F0">
        <w:rPr>
          <w:rFonts w:asciiTheme="minorHAnsi" w:hAnsiTheme="minorHAnsi" w:cstheme="minorHAnsi"/>
          <w:sz w:val="28"/>
          <w:szCs w:val="28"/>
        </w:rPr>
        <w:t xml:space="preserve"> </w:t>
      </w:r>
      <w:r w:rsidR="0095272C" w:rsidRPr="000330F0">
        <w:rPr>
          <w:rFonts w:asciiTheme="minorHAnsi" w:hAnsiTheme="minorHAnsi" w:cstheme="minorHAnsi"/>
          <w:sz w:val="28"/>
          <w:szCs w:val="28"/>
        </w:rPr>
        <w:t>/</w:t>
      </w:r>
      <w:r w:rsidR="005A4A49" w:rsidRPr="000330F0">
        <w:rPr>
          <w:rFonts w:asciiTheme="minorHAnsi" w:hAnsiTheme="minorHAnsi" w:cstheme="minorHAnsi"/>
          <w:sz w:val="28"/>
          <w:szCs w:val="28"/>
        </w:rPr>
        <w:t xml:space="preserve"> </w:t>
      </w:r>
      <w:r w:rsidR="00970D67">
        <w:rPr>
          <w:rStyle w:val="Emphasis"/>
          <w:rFonts w:asciiTheme="minorHAnsi" w:hAnsiTheme="minorHAnsi" w:cstheme="minorHAnsi"/>
          <w:sz w:val="28"/>
          <w:szCs w:val="28"/>
        </w:rPr>
        <w:t>CodeFactory</w:t>
      </w:r>
      <w:r w:rsidR="006E347D" w:rsidRPr="000330F0">
        <w:rPr>
          <w:rStyle w:val="Emphasis"/>
          <w:rFonts w:asciiTheme="minorHAnsi" w:hAnsiTheme="minorHAnsi" w:cstheme="minorHAnsi"/>
          <w:sz w:val="28"/>
          <w:szCs w:val="28"/>
        </w:rPr>
        <w:t>, York PA</w:t>
      </w:r>
    </w:p>
    <w:p w14:paraId="3606A22D" w14:textId="06926465" w:rsidR="00D413F9" w:rsidRDefault="00763ACD" w:rsidP="00970D67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Mak</w:t>
      </w:r>
      <w:r w:rsidR="00C50499">
        <w:rPr>
          <w:rFonts w:cstheme="minorHAnsi"/>
        </w:rPr>
        <w:t>ing a Unity 3D sandbox game where you build and command robots to help you live.</w:t>
      </w:r>
    </w:p>
    <w:p w14:paraId="4E3C460B" w14:textId="67B0A5C7" w:rsidR="00C50499" w:rsidRDefault="00C50499" w:rsidP="00970D67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Worked on C# scripts, art, and particle effects for the game. Worked on the game design.</w:t>
      </w:r>
    </w:p>
    <w:p w14:paraId="172D485A" w14:textId="39223628" w:rsidR="00C50499" w:rsidRDefault="00C50499" w:rsidP="00C50499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Developed a shop system that dynamically creates your available options.</w:t>
      </w:r>
    </w:p>
    <w:p w14:paraId="70847099" w14:textId="3484EF4D" w:rsidR="00231375" w:rsidRPr="00C50499" w:rsidRDefault="00D667B9" w:rsidP="00C50499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Developed a block placement randomization system for testing.</w:t>
      </w:r>
    </w:p>
    <w:p w14:paraId="1E9AD219" w14:textId="7EA678A3" w:rsidR="0070237E" w:rsidRPr="00EA380B" w:rsidRDefault="00840D29" w:rsidP="00970D67">
      <w:pPr>
        <w:pStyle w:val="Heading1"/>
        <w:rPr>
          <w:rFonts w:asciiTheme="minorHAnsi" w:hAnsiTheme="minorHAnsi" w:cstheme="minorHAnsi"/>
          <w:sz w:val="32"/>
        </w:rPr>
      </w:pPr>
      <w:r w:rsidRPr="00EA380B">
        <w:rPr>
          <w:rFonts w:asciiTheme="minorHAnsi" w:hAnsiTheme="minorHAnsi" w:cstheme="minorHAnsi"/>
          <w:sz w:val="32"/>
        </w:rPr>
        <w:t>Education History</w:t>
      </w:r>
    </w:p>
    <w:p w14:paraId="347ACBEB" w14:textId="51F6484B" w:rsidR="0070237E" w:rsidRPr="00AE2D57" w:rsidRDefault="00611B14" w:rsidP="00970D67">
      <w:pPr>
        <w:pStyle w:val="Heading3"/>
        <w:rPr>
          <w:rFonts w:cstheme="minorHAnsi"/>
        </w:rPr>
      </w:pPr>
      <w:r w:rsidRPr="00AE2D57">
        <w:rPr>
          <w:rFonts w:cstheme="minorHAnsi"/>
        </w:rPr>
        <w:t>2020 – Present</w:t>
      </w:r>
    </w:p>
    <w:p w14:paraId="65EDD11B" w14:textId="4230B6DA" w:rsidR="0070237E" w:rsidRPr="000330F0" w:rsidRDefault="00611B14" w:rsidP="00970D67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0330F0">
        <w:rPr>
          <w:rStyle w:val="Emphasis"/>
          <w:rFonts w:asciiTheme="minorHAnsi" w:hAnsiTheme="minorHAnsi" w:cstheme="minorHAnsi"/>
          <w:sz w:val="28"/>
          <w:szCs w:val="28"/>
        </w:rPr>
        <w:t>York County School of Technology, York PA</w:t>
      </w:r>
    </w:p>
    <w:p w14:paraId="72831E09" w14:textId="00CBBC5F" w:rsidR="00E268B3" w:rsidRPr="00AE2D57" w:rsidRDefault="00E268B3" w:rsidP="00970D67">
      <w:pPr>
        <w:pStyle w:val="ListParagraph"/>
        <w:numPr>
          <w:ilvl w:val="0"/>
          <w:numId w:val="13"/>
        </w:numPr>
        <w:spacing w:after="160"/>
        <w:rPr>
          <w:rFonts w:cstheme="minorHAnsi"/>
        </w:rPr>
      </w:pPr>
      <w:r w:rsidRPr="00AE2D57">
        <w:rPr>
          <w:rFonts w:cstheme="minorHAnsi"/>
        </w:rPr>
        <w:t>Studied Computer Programming and excelled in multiple subjects</w:t>
      </w:r>
      <w:r w:rsidR="00EA380B">
        <w:rPr>
          <w:rFonts w:cstheme="minorHAnsi"/>
        </w:rPr>
        <w:t>. Especially math with studying up to AP Calculus.</w:t>
      </w:r>
    </w:p>
    <w:p w14:paraId="04B21796" w14:textId="18A7837E" w:rsidR="00E268B3" w:rsidRPr="00AE2D57" w:rsidRDefault="00E268B3" w:rsidP="00970D67">
      <w:pPr>
        <w:pStyle w:val="ListParagraph"/>
        <w:numPr>
          <w:ilvl w:val="0"/>
          <w:numId w:val="13"/>
        </w:numPr>
        <w:spacing w:after="160"/>
        <w:rPr>
          <w:rFonts w:cstheme="minorHAnsi"/>
        </w:rPr>
      </w:pPr>
      <w:r w:rsidRPr="00AE2D57">
        <w:rPr>
          <w:rFonts w:cstheme="minorHAnsi"/>
        </w:rPr>
        <w:t>GPA of 3.6</w:t>
      </w:r>
      <w:r w:rsidR="00EA380B">
        <w:rPr>
          <w:rFonts w:cstheme="minorHAnsi"/>
        </w:rPr>
        <w:t xml:space="preserve"> after 11</w:t>
      </w:r>
      <w:r w:rsidR="00EA380B" w:rsidRPr="00EA380B">
        <w:rPr>
          <w:rFonts w:cstheme="minorHAnsi"/>
          <w:vertAlign w:val="superscript"/>
        </w:rPr>
        <w:t>th</w:t>
      </w:r>
      <w:r w:rsidR="00EA380B">
        <w:rPr>
          <w:rFonts w:cstheme="minorHAnsi"/>
        </w:rPr>
        <w:t xml:space="preserve"> grade</w:t>
      </w:r>
      <w:r w:rsidRPr="00AE2D57">
        <w:rPr>
          <w:rFonts w:cstheme="minorHAnsi"/>
        </w:rPr>
        <w:t>.</w:t>
      </w:r>
    </w:p>
    <w:p w14:paraId="2B242C24" w14:textId="77777777" w:rsidR="00E268B3" w:rsidRPr="00AE2D57" w:rsidRDefault="00E268B3" w:rsidP="00970D67">
      <w:pPr>
        <w:pStyle w:val="ListParagraph"/>
        <w:numPr>
          <w:ilvl w:val="0"/>
          <w:numId w:val="13"/>
        </w:numPr>
        <w:spacing w:after="160"/>
        <w:rPr>
          <w:rFonts w:cstheme="minorHAnsi"/>
        </w:rPr>
      </w:pPr>
      <w:r w:rsidRPr="00AE2D57">
        <w:rPr>
          <w:rFonts w:cstheme="minorHAnsi"/>
        </w:rPr>
        <w:t>Got distinguished Honor Roll all throughout High School with the exception of 9</w:t>
      </w:r>
      <w:r w:rsidRPr="00AE2D57">
        <w:rPr>
          <w:rFonts w:cstheme="minorHAnsi"/>
          <w:vertAlign w:val="superscript"/>
        </w:rPr>
        <w:t>th</w:t>
      </w:r>
      <w:r w:rsidRPr="00AE2D57">
        <w:rPr>
          <w:rFonts w:cstheme="minorHAnsi"/>
        </w:rPr>
        <w:t xml:space="preserve"> grade with no Honor Roll 1</w:t>
      </w:r>
      <w:r w:rsidRPr="00AE2D57">
        <w:rPr>
          <w:rFonts w:cstheme="minorHAnsi"/>
          <w:vertAlign w:val="superscript"/>
        </w:rPr>
        <w:t>st</w:t>
      </w:r>
      <w:r w:rsidRPr="00AE2D57">
        <w:rPr>
          <w:rFonts w:cstheme="minorHAnsi"/>
        </w:rPr>
        <w:t xml:space="preserve"> marking period, and regular Honor Roll 2</w:t>
      </w:r>
      <w:r w:rsidRPr="00AE2D57">
        <w:rPr>
          <w:rFonts w:cstheme="minorHAnsi"/>
          <w:vertAlign w:val="superscript"/>
        </w:rPr>
        <w:t>nd</w:t>
      </w:r>
      <w:r w:rsidRPr="00AE2D57">
        <w:rPr>
          <w:rFonts w:cstheme="minorHAnsi"/>
        </w:rPr>
        <w:t xml:space="preserve"> marking period.</w:t>
      </w:r>
    </w:p>
    <w:p w14:paraId="6F7BF7BC" w14:textId="34BF5D0F" w:rsidR="0070237E" w:rsidRPr="00AE2D57" w:rsidRDefault="00E268B3" w:rsidP="00970D67">
      <w:pPr>
        <w:pStyle w:val="ListParagraph"/>
        <w:numPr>
          <w:ilvl w:val="0"/>
          <w:numId w:val="13"/>
        </w:numPr>
        <w:spacing w:after="160"/>
        <w:rPr>
          <w:rFonts w:cstheme="minorHAnsi"/>
        </w:rPr>
      </w:pPr>
      <w:r w:rsidRPr="00AE2D57">
        <w:rPr>
          <w:rFonts w:cstheme="minorHAnsi"/>
        </w:rPr>
        <w:t>Got perfect attendance 2</w:t>
      </w:r>
      <w:r w:rsidRPr="00AE2D57">
        <w:rPr>
          <w:rFonts w:cstheme="minorHAnsi"/>
          <w:vertAlign w:val="superscript"/>
        </w:rPr>
        <w:t>nd</w:t>
      </w:r>
      <w:r w:rsidRPr="00AE2D57">
        <w:rPr>
          <w:rFonts w:cstheme="minorHAnsi"/>
        </w:rPr>
        <w:t xml:space="preserve"> marking period in 10</w:t>
      </w:r>
      <w:r w:rsidRPr="00AE2D57">
        <w:rPr>
          <w:rFonts w:cstheme="minorHAnsi"/>
          <w:vertAlign w:val="superscript"/>
        </w:rPr>
        <w:t>th</w:t>
      </w:r>
      <w:r w:rsidRPr="00AE2D57">
        <w:rPr>
          <w:rFonts w:cstheme="minorHAnsi"/>
        </w:rPr>
        <w:t xml:space="preserve"> grade, and for the</w:t>
      </w:r>
      <w:r w:rsidR="00EA380B">
        <w:rPr>
          <w:rFonts w:cstheme="minorHAnsi"/>
        </w:rPr>
        <w:t xml:space="preserve"> first 2 marking periods of 11</w:t>
      </w:r>
      <w:r w:rsidR="00EA380B" w:rsidRPr="00EA380B">
        <w:rPr>
          <w:rFonts w:cstheme="minorHAnsi"/>
          <w:vertAlign w:val="superscript"/>
        </w:rPr>
        <w:t>th</w:t>
      </w:r>
      <w:r w:rsidR="00EA380B">
        <w:rPr>
          <w:rFonts w:cstheme="minorHAnsi"/>
        </w:rPr>
        <w:t xml:space="preserve"> grade.</w:t>
      </w:r>
    </w:p>
    <w:p w14:paraId="01DBDBF7" w14:textId="2423CFE6" w:rsidR="00434074" w:rsidRPr="000330F0" w:rsidRDefault="00611B14" w:rsidP="00970D67">
      <w:pPr>
        <w:pStyle w:val="Heading1"/>
        <w:rPr>
          <w:rFonts w:asciiTheme="minorHAnsi" w:hAnsiTheme="minorHAnsi" w:cstheme="minorHAnsi"/>
          <w:sz w:val="28"/>
        </w:rPr>
      </w:pPr>
      <w:r w:rsidRPr="000330F0">
        <w:rPr>
          <w:rFonts w:asciiTheme="minorHAnsi" w:hAnsiTheme="minorHAnsi" w:cstheme="minorHAnsi"/>
          <w:sz w:val="28"/>
        </w:rPr>
        <w:t>Accomplishments</w:t>
      </w:r>
      <w:r w:rsidR="00A54155" w:rsidRPr="000330F0">
        <w:rPr>
          <w:rFonts w:asciiTheme="minorHAnsi" w:hAnsiTheme="minorHAnsi" w:cstheme="minorHAnsi"/>
          <w:sz w:val="28"/>
        </w:rPr>
        <w:t xml:space="preserve"> / Activities</w:t>
      </w:r>
    </w:p>
    <w:p w14:paraId="01E9FDFA" w14:textId="510B9420" w:rsidR="00EA380B" w:rsidRPr="00EA380B" w:rsidRDefault="00796DF6" w:rsidP="00970D67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M</w:t>
      </w:r>
      <w:r w:rsidR="00596C27">
        <w:rPr>
          <w:rFonts w:cstheme="minorHAnsi"/>
        </w:rPr>
        <w:t>ade small website games as</w:t>
      </w:r>
      <w:r>
        <w:rPr>
          <w:rFonts w:cstheme="minorHAnsi"/>
        </w:rPr>
        <w:t xml:space="preserve"> </w:t>
      </w:r>
      <w:r w:rsidR="00596C27">
        <w:rPr>
          <w:rFonts w:cstheme="minorHAnsi"/>
        </w:rPr>
        <w:t>personal project</w:t>
      </w:r>
      <w:r>
        <w:rPr>
          <w:rFonts w:cstheme="minorHAnsi"/>
        </w:rPr>
        <w:t>s</w:t>
      </w:r>
      <w:r w:rsidR="00596C27">
        <w:rPr>
          <w:rFonts w:cstheme="minorHAnsi"/>
        </w:rPr>
        <w:t xml:space="preserve"> which are uploaded to GitHub under my professional GitHub account. Access to these games are on </w:t>
      </w:r>
      <w:r w:rsidR="00B01F66">
        <w:rPr>
          <w:rFonts w:cstheme="minorHAnsi"/>
        </w:rPr>
        <w:t xml:space="preserve">my </w:t>
      </w:r>
      <w:r w:rsidR="00596C27">
        <w:rPr>
          <w:rFonts w:cstheme="minorHAnsi"/>
        </w:rPr>
        <w:t>Brand24376.github.io</w:t>
      </w:r>
      <w:r w:rsidR="00B01F66">
        <w:rPr>
          <w:rFonts w:cstheme="minorHAnsi"/>
        </w:rPr>
        <w:t xml:space="preserve"> public repository.</w:t>
      </w:r>
    </w:p>
    <w:sectPr w:rsidR="00EA380B" w:rsidRPr="00EA380B" w:rsidSect="00D92B95">
      <w:footerReference w:type="default" r:id="rId12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826E1" w14:textId="77777777" w:rsidR="009E0861" w:rsidRDefault="009E0861" w:rsidP="00725803">
      <w:pPr>
        <w:spacing w:after="0"/>
      </w:pPr>
      <w:r>
        <w:separator/>
      </w:r>
    </w:p>
  </w:endnote>
  <w:endnote w:type="continuationSeparator" w:id="0">
    <w:p w14:paraId="23FD4855" w14:textId="77777777" w:rsidR="009E0861" w:rsidRDefault="009E0861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A6EE15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8BDEA" w14:textId="77777777" w:rsidR="009E0861" w:rsidRDefault="009E0861" w:rsidP="00725803">
      <w:pPr>
        <w:spacing w:after="0"/>
      </w:pPr>
      <w:r>
        <w:separator/>
      </w:r>
    </w:p>
  </w:footnote>
  <w:footnote w:type="continuationSeparator" w:id="0">
    <w:p w14:paraId="008CE913" w14:textId="77777777" w:rsidR="009E0861" w:rsidRDefault="009E0861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EA10A0"/>
    <w:multiLevelType w:val="hybridMultilevel"/>
    <w:tmpl w:val="F9D03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CA55714"/>
    <w:multiLevelType w:val="hybridMultilevel"/>
    <w:tmpl w:val="DE6C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529BA"/>
    <w:multiLevelType w:val="hybridMultilevel"/>
    <w:tmpl w:val="DFBA6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61"/>
    <w:rsid w:val="00022EAC"/>
    <w:rsid w:val="00025E77"/>
    <w:rsid w:val="00027312"/>
    <w:rsid w:val="000330F0"/>
    <w:rsid w:val="00033F00"/>
    <w:rsid w:val="000645F2"/>
    <w:rsid w:val="00082F03"/>
    <w:rsid w:val="000835A0"/>
    <w:rsid w:val="000934A2"/>
    <w:rsid w:val="0010213B"/>
    <w:rsid w:val="00165D99"/>
    <w:rsid w:val="00195F96"/>
    <w:rsid w:val="001B0955"/>
    <w:rsid w:val="00227784"/>
    <w:rsid w:val="00231375"/>
    <w:rsid w:val="0023705D"/>
    <w:rsid w:val="00250A31"/>
    <w:rsid w:val="00251C13"/>
    <w:rsid w:val="002922D0"/>
    <w:rsid w:val="00335E2A"/>
    <w:rsid w:val="00340B03"/>
    <w:rsid w:val="003637AF"/>
    <w:rsid w:val="00377B4D"/>
    <w:rsid w:val="00380AE7"/>
    <w:rsid w:val="003A6943"/>
    <w:rsid w:val="00410BA2"/>
    <w:rsid w:val="00434074"/>
    <w:rsid w:val="00463C3B"/>
    <w:rsid w:val="004937AE"/>
    <w:rsid w:val="00495617"/>
    <w:rsid w:val="004E2970"/>
    <w:rsid w:val="005026DD"/>
    <w:rsid w:val="00513EFC"/>
    <w:rsid w:val="0052113B"/>
    <w:rsid w:val="00564951"/>
    <w:rsid w:val="00573BF9"/>
    <w:rsid w:val="00596C27"/>
    <w:rsid w:val="005A35D8"/>
    <w:rsid w:val="005A4A49"/>
    <w:rsid w:val="005B1D68"/>
    <w:rsid w:val="005F5FF9"/>
    <w:rsid w:val="00611B14"/>
    <w:rsid w:val="00611B37"/>
    <w:rsid w:val="00623EDC"/>
    <w:rsid w:val="006252B4"/>
    <w:rsid w:val="00646BA2"/>
    <w:rsid w:val="00675EA0"/>
    <w:rsid w:val="006A731C"/>
    <w:rsid w:val="006C08A0"/>
    <w:rsid w:val="006C47D8"/>
    <w:rsid w:val="006D2D08"/>
    <w:rsid w:val="006E347D"/>
    <w:rsid w:val="006F26A2"/>
    <w:rsid w:val="0070237E"/>
    <w:rsid w:val="00725803"/>
    <w:rsid w:val="00725CB5"/>
    <w:rsid w:val="007307A3"/>
    <w:rsid w:val="00752315"/>
    <w:rsid w:val="00763ACD"/>
    <w:rsid w:val="00796DF6"/>
    <w:rsid w:val="00840D29"/>
    <w:rsid w:val="00857E6B"/>
    <w:rsid w:val="008968C4"/>
    <w:rsid w:val="008A2D8A"/>
    <w:rsid w:val="008D7C1C"/>
    <w:rsid w:val="0092291B"/>
    <w:rsid w:val="00932D92"/>
    <w:rsid w:val="0095272C"/>
    <w:rsid w:val="00970D67"/>
    <w:rsid w:val="00972024"/>
    <w:rsid w:val="009E0861"/>
    <w:rsid w:val="009F04D2"/>
    <w:rsid w:val="009F2BA7"/>
    <w:rsid w:val="009F6DA0"/>
    <w:rsid w:val="00A01182"/>
    <w:rsid w:val="00A43B9D"/>
    <w:rsid w:val="00A45FA3"/>
    <w:rsid w:val="00A54155"/>
    <w:rsid w:val="00AD13CB"/>
    <w:rsid w:val="00AD3FD8"/>
    <w:rsid w:val="00AE2D57"/>
    <w:rsid w:val="00B01F66"/>
    <w:rsid w:val="00B370A8"/>
    <w:rsid w:val="00B47069"/>
    <w:rsid w:val="00BC7376"/>
    <w:rsid w:val="00BD669A"/>
    <w:rsid w:val="00C13F2B"/>
    <w:rsid w:val="00C43D65"/>
    <w:rsid w:val="00C50499"/>
    <w:rsid w:val="00C84833"/>
    <w:rsid w:val="00C9044F"/>
    <w:rsid w:val="00D2420D"/>
    <w:rsid w:val="00D30382"/>
    <w:rsid w:val="00D413F9"/>
    <w:rsid w:val="00D44E50"/>
    <w:rsid w:val="00D667B9"/>
    <w:rsid w:val="00D90060"/>
    <w:rsid w:val="00D92B95"/>
    <w:rsid w:val="00D95AB7"/>
    <w:rsid w:val="00E004F0"/>
    <w:rsid w:val="00E03F71"/>
    <w:rsid w:val="00E154B5"/>
    <w:rsid w:val="00E232F0"/>
    <w:rsid w:val="00E268B3"/>
    <w:rsid w:val="00E52791"/>
    <w:rsid w:val="00E83195"/>
    <w:rsid w:val="00EA380B"/>
    <w:rsid w:val="00EC2423"/>
    <w:rsid w:val="00F00A4F"/>
    <w:rsid w:val="00F33CD8"/>
    <w:rsid w:val="00F64AC6"/>
    <w:rsid w:val="00FB0C0D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82DDD27"/>
  <w15:chartTrackingRefBased/>
  <w15:docId w15:val="{9C0AC124-77F6-40CB-9097-A82B30EA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amacho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D6C105615E48CA82B133AE273C4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A2D54-484E-4C38-8DEC-4DB06ED08275}"/>
      </w:docPartPr>
      <w:docPartBody>
        <w:p w:rsidR="00BB2953" w:rsidRDefault="00BB2953">
          <w:pPr>
            <w:pStyle w:val="53D6C105615E48CA82B133AE273C44A9"/>
          </w:pPr>
          <w:r>
            <w:t>First Name</w:t>
          </w:r>
        </w:p>
      </w:docPartBody>
    </w:docPart>
    <w:docPart>
      <w:docPartPr>
        <w:name w:val="8E14712B053E4C6B8F70D7E83640C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02552-EA0E-4A58-A33D-C681492454C5}"/>
      </w:docPartPr>
      <w:docPartBody>
        <w:p w:rsidR="00BB2953" w:rsidRDefault="00BB2953">
          <w:pPr>
            <w:pStyle w:val="8E14712B053E4C6B8F70D7E83640C447"/>
          </w:pPr>
          <w:r w:rsidRPr="009D0878">
            <w:t>Address</w:t>
          </w:r>
        </w:p>
      </w:docPartBody>
    </w:docPart>
    <w:docPart>
      <w:docPartPr>
        <w:name w:val="4AC98DA88FF54604B2C28E64F2DFC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711C3-1205-495C-BEDF-4487D4A68705}"/>
      </w:docPartPr>
      <w:docPartBody>
        <w:p w:rsidR="00BB2953" w:rsidRDefault="00BB2953">
          <w:pPr>
            <w:pStyle w:val="4AC98DA88FF54604B2C28E64F2DFC6BE"/>
          </w:pPr>
          <w:r w:rsidRPr="009D0878">
            <w:t>Phone</w:t>
          </w:r>
        </w:p>
      </w:docPartBody>
    </w:docPart>
    <w:docPart>
      <w:docPartPr>
        <w:name w:val="442E3445677544689FE36E7CF5797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40A6B-525E-45C2-8F1D-BCDD34165428}"/>
      </w:docPartPr>
      <w:docPartBody>
        <w:p w:rsidR="00BB2953" w:rsidRDefault="00BB2953">
          <w:pPr>
            <w:pStyle w:val="442E3445677544689FE36E7CF57972DB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53"/>
    <w:rsid w:val="002B128F"/>
    <w:rsid w:val="00612FED"/>
    <w:rsid w:val="00BB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D6C105615E48CA82B133AE273C44A9">
    <w:name w:val="53D6C105615E48CA82B133AE273C44A9"/>
  </w:style>
  <w:style w:type="paragraph" w:customStyle="1" w:styleId="BFEDA8AA6C8D49E285172E14128512D0">
    <w:name w:val="BFEDA8AA6C8D49E285172E14128512D0"/>
  </w:style>
  <w:style w:type="paragraph" w:customStyle="1" w:styleId="8E14712B053E4C6B8F70D7E83640C447">
    <w:name w:val="8E14712B053E4C6B8F70D7E83640C447"/>
  </w:style>
  <w:style w:type="paragraph" w:customStyle="1" w:styleId="4AC98DA88FF54604B2C28E64F2DFC6BE">
    <w:name w:val="4AC98DA88FF54604B2C28E64F2DFC6BE"/>
  </w:style>
  <w:style w:type="paragraph" w:customStyle="1" w:styleId="442E3445677544689FE36E7CF57972DB">
    <w:name w:val="442E3445677544689FE36E7CF57972DB"/>
  </w:style>
  <w:style w:type="paragraph" w:customStyle="1" w:styleId="476542EE7CB843DA8BE1446CAF4D2B3C">
    <w:name w:val="476542EE7CB843DA8BE1446CAF4D2B3C"/>
  </w:style>
  <w:style w:type="paragraph" w:customStyle="1" w:styleId="C39297046482475E863C630F3F284051">
    <w:name w:val="C39297046482475E863C630F3F284051"/>
  </w:style>
  <w:style w:type="paragraph" w:customStyle="1" w:styleId="639F5EDBC1CA4B8BBDA97DD42F203B5E">
    <w:name w:val="639F5EDBC1CA4B8BBDA97DD42F203B5E"/>
  </w:style>
  <w:style w:type="paragraph" w:customStyle="1" w:styleId="9948799ECB2547E5932C170736BBD23E">
    <w:name w:val="9948799ECB2547E5932C170736BBD23E"/>
  </w:style>
  <w:style w:type="paragraph" w:customStyle="1" w:styleId="4E3AD1D447994980AC93608EDDAE0FFB">
    <w:name w:val="4E3AD1D447994980AC93608EDDAE0FFB"/>
  </w:style>
  <w:style w:type="paragraph" w:customStyle="1" w:styleId="48B2EC0AB1484E0480B9671C14E5B689">
    <w:name w:val="48B2EC0AB1484E0480B9671C14E5B689"/>
  </w:style>
  <w:style w:type="paragraph" w:customStyle="1" w:styleId="45388063283F47D799864A44C5F459A3">
    <w:name w:val="45388063283F47D799864A44C5F459A3"/>
  </w:style>
  <w:style w:type="paragraph" w:customStyle="1" w:styleId="ED557F3D559C46488ABD4FF640976CA5">
    <w:name w:val="ED557F3D559C46488ABD4FF640976CA5"/>
  </w:style>
  <w:style w:type="paragraph" w:customStyle="1" w:styleId="9668B9AFBCA840699049D5BA54E6B691">
    <w:name w:val="9668B9AFBCA840699049D5BA54E6B691"/>
  </w:style>
  <w:style w:type="paragraph" w:customStyle="1" w:styleId="ADBACC5D1A8441339152048FAE2F8AED">
    <w:name w:val="ADBACC5D1A8441339152048FAE2F8AED"/>
  </w:style>
  <w:style w:type="paragraph" w:customStyle="1" w:styleId="F9FE6089D94740EEA306F9CCE0954A80">
    <w:name w:val="F9FE6089D94740EEA306F9CCE0954A80"/>
  </w:style>
  <w:style w:type="paragraph" w:customStyle="1" w:styleId="48A9E2BFD5974FF79CD62D630603A652">
    <w:name w:val="48A9E2BFD5974FF79CD62D630603A652"/>
  </w:style>
  <w:style w:type="paragraph" w:customStyle="1" w:styleId="A434345767214C6792FD54ACAFA122EC">
    <w:name w:val="A434345767214C6792FD54ACAFA122EC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C8EA152BB8064E4AA05F185FE4E5B19A">
    <w:name w:val="C8EA152BB8064E4AA05F185FE4E5B19A"/>
  </w:style>
  <w:style w:type="paragraph" w:customStyle="1" w:styleId="FAD8590699274BF1895B572AAA955178">
    <w:name w:val="FAD8590699274BF1895B572AAA955178"/>
  </w:style>
  <w:style w:type="paragraph" w:customStyle="1" w:styleId="A491F58ED5794D69AA4373CE2F5FDCEC">
    <w:name w:val="A491F58ED5794D69AA4373CE2F5FDCEC"/>
  </w:style>
  <w:style w:type="paragraph" w:customStyle="1" w:styleId="E44848779AA44F0EA5EEDFF696022CFC">
    <w:name w:val="E44848779AA44F0EA5EEDFF696022CFC"/>
  </w:style>
  <w:style w:type="paragraph" w:customStyle="1" w:styleId="FB53F83BEDDC4E83BEA7238F6E4A2251">
    <w:name w:val="FB53F83BEDDC4E83BEA7238F6E4A2251"/>
  </w:style>
  <w:style w:type="paragraph" w:customStyle="1" w:styleId="D3B95D9509A84174AC5C535763B3288B">
    <w:name w:val="D3B95D9509A84174AC5C535763B3288B"/>
  </w:style>
  <w:style w:type="paragraph" w:customStyle="1" w:styleId="0AE90507B4F0471080B763598468D09E">
    <w:name w:val="0AE90507B4F0471080B763598468D09E"/>
  </w:style>
  <w:style w:type="paragraph" w:customStyle="1" w:styleId="D864C192306B49D19229BB4FAF648538">
    <w:name w:val="D864C192306B49D19229BB4FAF648538"/>
  </w:style>
  <w:style w:type="paragraph" w:customStyle="1" w:styleId="8A6D05CB810142D68834618E7C5AFC4E">
    <w:name w:val="8A6D05CB810142D68834618E7C5AFC4E"/>
  </w:style>
  <w:style w:type="paragraph" w:customStyle="1" w:styleId="4A1601A823CD4E85A229BECD9C9695FA">
    <w:name w:val="4A1601A823CD4E85A229BECD9C9695FA"/>
  </w:style>
  <w:style w:type="paragraph" w:customStyle="1" w:styleId="E89FF5846F6F4E5FB4046BED05938EE2">
    <w:name w:val="E89FF5846F6F4E5FB4046BED05938EE2"/>
  </w:style>
  <w:style w:type="paragraph" w:customStyle="1" w:styleId="51CBDF4F544C479E844E9F99C3C6C900">
    <w:name w:val="51CBDF4F544C479E844E9F99C3C6C900"/>
  </w:style>
  <w:style w:type="paragraph" w:customStyle="1" w:styleId="FA43FFD1C75E42478D688F375F801024">
    <w:name w:val="FA43FFD1C75E42478D688F375F801024"/>
  </w:style>
  <w:style w:type="paragraph" w:customStyle="1" w:styleId="2271EA5F55E64DE7B54224276E708DC2">
    <w:name w:val="2271EA5F55E64DE7B54224276E708DC2"/>
  </w:style>
  <w:style w:type="paragraph" w:customStyle="1" w:styleId="8A3DD9A990704E3B859F96F16CEEFA93">
    <w:name w:val="8A3DD9A990704E3B859F96F16CEEFA93"/>
  </w:style>
  <w:style w:type="paragraph" w:customStyle="1" w:styleId="6E13585B1F894D199886F8DFDEC5C862">
    <w:name w:val="6E13585B1F894D199886F8DFDEC5C862"/>
  </w:style>
  <w:style w:type="paragraph" w:customStyle="1" w:styleId="EC0A5D63692A4CBF996727BD7E0BEB7F">
    <w:name w:val="EC0A5D63692A4CBF996727BD7E0BEB7F"/>
  </w:style>
  <w:style w:type="paragraph" w:customStyle="1" w:styleId="3A7ECA4E92F9432EBC8F6114633C5F57">
    <w:name w:val="3A7ECA4E92F9432EBC8F6114633C5F57"/>
  </w:style>
  <w:style w:type="paragraph" w:customStyle="1" w:styleId="22C10AFB57A14830B7DE63F7CA4DAC24">
    <w:name w:val="22C10AFB57A14830B7DE63F7CA4DAC24"/>
  </w:style>
  <w:style w:type="paragraph" w:customStyle="1" w:styleId="11A1D213E4974934BA8D768338DAEDA2">
    <w:name w:val="11A1D213E4974934BA8D768338DAEDA2"/>
  </w:style>
  <w:style w:type="paragraph" w:customStyle="1" w:styleId="80FA90741EAE4E5BB5897D0C79A1E5D2">
    <w:name w:val="80FA90741EAE4E5BB5897D0C79A1E5D2"/>
    <w:rsid w:val="00BB2953"/>
  </w:style>
  <w:style w:type="paragraph" w:customStyle="1" w:styleId="C803559A17F7458E9DBD45909D81F090">
    <w:name w:val="C803559A17F7458E9DBD45909D81F090"/>
    <w:rsid w:val="00BB2953"/>
  </w:style>
  <w:style w:type="paragraph" w:customStyle="1" w:styleId="8F0FB8EA4CFF4C29911DB7C03B0E8207">
    <w:name w:val="8F0FB8EA4CFF4C29911DB7C03B0E8207"/>
    <w:rsid w:val="00BB2953"/>
  </w:style>
  <w:style w:type="paragraph" w:customStyle="1" w:styleId="0E8950041B2F46ACA7B7C7EF5B887D77">
    <w:name w:val="0E8950041B2F46ACA7B7C7EF5B887D77"/>
    <w:rsid w:val="00612FED"/>
  </w:style>
  <w:style w:type="paragraph" w:customStyle="1" w:styleId="F04EFA58A85F4FF89E3732E946C0B9E6">
    <w:name w:val="F04EFA58A85F4FF89E3732E946C0B9E6"/>
    <w:rsid w:val="002B128F"/>
  </w:style>
  <w:style w:type="paragraph" w:customStyle="1" w:styleId="78B7FAEB25274DF2B17D53212AC8541E">
    <w:name w:val="78B7FAEB25274DF2B17D53212AC8541E"/>
    <w:rsid w:val="002B128F"/>
  </w:style>
  <w:style w:type="paragraph" w:customStyle="1" w:styleId="959495EADD40443C979EDC34436D4C2C">
    <w:name w:val="959495EADD40443C979EDC34436D4C2C"/>
    <w:rsid w:val="002B128F"/>
  </w:style>
  <w:style w:type="paragraph" w:customStyle="1" w:styleId="FAED4539E2B24282B8674546217EB313">
    <w:name w:val="FAED4539E2B24282B8674546217EB313"/>
    <w:rsid w:val="002B128F"/>
  </w:style>
  <w:style w:type="paragraph" w:customStyle="1" w:styleId="FD5EF95827EF4A0987C1B6A65289F29F">
    <w:name w:val="FD5EF95827EF4A0987C1B6A65289F29F"/>
    <w:rsid w:val="002B128F"/>
  </w:style>
  <w:style w:type="paragraph" w:customStyle="1" w:styleId="0500157ECEE049A98C60A2BC8B88E774">
    <w:name w:val="0500157ECEE049A98C60A2BC8B88E774"/>
    <w:rsid w:val="002B128F"/>
  </w:style>
  <w:style w:type="paragraph" w:customStyle="1" w:styleId="CB0E426A3B2641A8915C718B9A9A3E3D">
    <w:name w:val="CB0E426A3B2641A8915C718B9A9A3E3D"/>
    <w:rsid w:val="002B12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Brandon Camacho</Abstract>
  <CompanyAddress>York, PA          </CompanyAddress>
  <CompanyPhone>717-XXX-XXXX</CompanyPhone>
  <CompanyFax/>
  <CompanyEmail>Brand24376@live.ytech.edu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5" ma:contentTypeDescription="Create a new document." ma:contentTypeScope="" ma:versionID="0aa65546a09f0595c0a8b52695782a58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14584eddea5eec69c32115b6d3ef93de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211f67-4cd1-478f-8032-31dd57f2b54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4D507D-2EBD-4D74-9C2F-78BA7BD226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D1357D-C9B5-4E42-A431-34D79B357C99}">
  <ds:schemaRefs>
    <ds:schemaRef ds:uri="c0211f67-4cd1-478f-8032-31dd57f2b54e"/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bdd23d7e-54b2-4982-979a-d20e37dc303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3B83A3E-9614-489B-BCF0-6D19D810ECC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CF564FD-E56B-4C3A-88E8-49CE40687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209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Camacho, Brandon</dc:creator>
  <cp:keywords>theOneWhoDoesntExist</cp:keywords>
  <dc:description/>
  <cp:lastModifiedBy>Camacho, Brandon</cp:lastModifiedBy>
  <cp:revision>26</cp:revision>
  <dcterms:created xsi:type="dcterms:W3CDTF">2023-04-12T18:46:00Z</dcterms:created>
  <dcterms:modified xsi:type="dcterms:W3CDTF">2023-10-18T15:26:00Z</dcterms:modified>
  <cp:category>Camacho</cp:category>
  <cp:contentStatus>theOneWhoDoesntExist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