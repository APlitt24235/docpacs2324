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9BEC" w14:textId="77777777" w:rsidR="00A27383" w:rsidRPr="0083276C" w:rsidRDefault="0083276C" w:rsidP="00965D17">
      <w:pPr>
        <w:pStyle w:val="Title"/>
        <w:rPr>
          <w:color w:val="000000" w:themeColor="text1"/>
        </w:rPr>
      </w:pPr>
      <w:r w:rsidRPr="0083276C">
        <w:rPr>
          <w:color w:val="000000" w:themeColor="text1"/>
        </w:rPr>
        <w:t>Brandon Camacho</w:t>
      </w:r>
    </w:p>
    <w:p w14:paraId="0684ADD7" w14:textId="77777777" w:rsidR="00965D17" w:rsidRDefault="0083276C" w:rsidP="00965D17">
      <w:r w:rsidRPr="0083276C">
        <w:rPr>
          <w:rFonts w:cstheme="minorHAnsi"/>
          <w:color w:val="auto"/>
        </w:rPr>
        <w:t>111 North Address Street</w:t>
      </w:r>
      <w:r>
        <w:rPr>
          <w:rFonts w:cstheme="minorHAnsi"/>
          <w:color w:val="auto"/>
        </w:rPr>
        <w:t>, Bacon town, 69420</w:t>
      </w:r>
      <w:r w:rsidR="00965D17">
        <w:t> | </w:t>
      </w:r>
      <w:r>
        <w:t>929-55-MARIO</w:t>
      </w:r>
      <w:r w:rsidR="00965D17">
        <w:t> | </w:t>
      </w:r>
      <w:r>
        <w:t>gmail@gmail.com</w:t>
      </w:r>
    </w:p>
    <w:p w14:paraId="2B0DC362" w14:textId="0A1D0A4D" w:rsidR="00965D17" w:rsidRPr="00005FAA" w:rsidRDefault="0008018B" w:rsidP="00965D17">
      <w:pPr>
        <w:pStyle w:val="Date"/>
      </w:pPr>
      <w:r>
        <w:t>4-17-23</w:t>
      </w:r>
      <w:bookmarkStart w:id="0" w:name="_GoBack"/>
      <w:bookmarkEnd w:id="0"/>
    </w:p>
    <w:sdt>
      <w:sdtPr>
        <w:alias w:val="Recipient Name:"/>
        <w:tag w:val="Recipient Name:"/>
        <w:id w:val="329652792"/>
        <w:placeholder>
          <w:docPart w:val="FB4AA511C4514407B4D44102A37E74B1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4A0D5BDF" w14:textId="77777777" w:rsidR="00965D17" w:rsidRDefault="0083276C" w:rsidP="00965D17">
          <w:pPr>
            <w:pStyle w:val="Address"/>
          </w:pPr>
          <w:r>
            <w:t>Adam Dawson</w:t>
          </w:r>
        </w:p>
      </w:sdtContent>
    </w:sdt>
    <w:p w14:paraId="7D8A489C" w14:textId="77777777" w:rsidR="0076387D" w:rsidRDefault="0083276C" w:rsidP="0076387D">
      <w:pPr>
        <w:pStyle w:val="Address"/>
      </w:pPr>
      <w:r>
        <w:t>Director of Information Technology</w:t>
      </w:r>
    </w:p>
    <w:p w14:paraId="3D107744" w14:textId="77777777" w:rsidR="0076387D" w:rsidRDefault="0083276C" w:rsidP="0076387D">
      <w:pPr>
        <w:pStyle w:val="Address"/>
      </w:pPr>
      <w:r>
        <w:t>York County School of Technology</w:t>
      </w:r>
    </w:p>
    <w:p w14:paraId="3BBC4970" w14:textId="77777777" w:rsidR="0083276C" w:rsidRPr="0083276C" w:rsidRDefault="0083276C" w:rsidP="0083276C">
      <w:pPr>
        <w:pStyle w:val="Address"/>
      </w:pPr>
      <w:r>
        <w:t>69 fake address Street | fake town, fake state, fake zip code</w:t>
      </w:r>
    </w:p>
    <w:p w14:paraId="415A3071" w14:textId="77777777" w:rsidR="00965D17" w:rsidRDefault="0083276C" w:rsidP="0076387D">
      <w:pPr>
        <w:pStyle w:val="Address"/>
      </w:pPr>
      <w:r>
        <w:t>anotherFakeGmail@gmail.com</w:t>
      </w:r>
    </w:p>
    <w:p w14:paraId="3C014853" w14:textId="77777777" w:rsidR="00965D17" w:rsidRDefault="0083276C" w:rsidP="00965D17">
      <w:pPr>
        <w:pStyle w:val="Salutation"/>
      </w:pPr>
      <w:r>
        <w:t>To Mr. Dawson,</w:t>
      </w:r>
    </w:p>
    <w:p w14:paraId="184079DD" w14:textId="77777777" w:rsidR="0083276C" w:rsidRDefault="0083276C" w:rsidP="0083276C">
      <w:pPr>
        <w:ind w:firstLine="720"/>
      </w:pPr>
      <w:r>
        <w:t>I am writing to apply for the IT Technician position. I’m excited to apply the skills I’ve learned while studying Computer Programming, and to gain real-world experience in the IT industry. I believe that my knowledge and experiences in Computer Programming would make me a beneficial asset to this job.</w:t>
      </w:r>
    </w:p>
    <w:p w14:paraId="7C8FC15D" w14:textId="77777777" w:rsidR="0083276C" w:rsidRDefault="0083276C" w:rsidP="0083276C">
      <w:pPr>
        <w:ind w:firstLine="720"/>
      </w:pPr>
      <w:r>
        <w:t>The job listing states the responsibilities of assisting in maintaining and updating hardware and software systems as well as troubleshooting and resolving technical issues. These responsibilities require problem-solving skills which I have learned through the creation of documentation and flow-charts, as well as problem-solving my own work.</w:t>
      </w:r>
    </w:p>
    <w:p w14:paraId="31FA01D3" w14:textId="77777777" w:rsidR="00965D17" w:rsidRDefault="0083276C" w:rsidP="0083276C">
      <w:pPr>
        <w:ind w:firstLine="720"/>
      </w:pPr>
      <w:r>
        <w:t xml:space="preserve">I am thrilled to have this opportunity to work among professionals in this field and colleagues who have the same or similar interests as me. I appreciate your time and consideration and I look forward to further discussing details about this opportunity. You may contact me via email at </w:t>
      </w:r>
      <w:hyperlink r:id="rId11" w:history="1">
        <w:r w:rsidRPr="003663E1">
          <w:rPr>
            <w:rStyle w:val="Hyperlink"/>
          </w:rPr>
          <w:t>gmail@gmail.com</w:t>
        </w:r>
      </w:hyperlink>
      <w:r>
        <w:t xml:space="preserve"> or via phone at </w:t>
      </w:r>
      <w:r>
        <w:rPr>
          <w:rFonts w:cstheme="minorHAnsi"/>
        </w:rPr>
        <w:t>929-55-MARIO.</w:t>
      </w:r>
    </w:p>
    <w:p w14:paraId="5F24CB00" w14:textId="77777777" w:rsidR="00965D17" w:rsidRDefault="0083276C" w:rsidP="00965D17">
      <w:pPr>
        <w:pStyle w:val="Closing"/>
      </w:pPr>
      <w:r>
        <w:t>Sincerely</w:t>
      </w:r>
      <w:r w:rsidR="00965D17">
        <w:t>,</w:t>
      </w:r>
    </w:p>
    <w:sdt>
      <w:sdtPr>
        <w:alias w:val="Your Name:"/>
        <w:tag w:val="Your Name:"/>
        <w:id w:val="-80522426"/>
        <w:placeholder>
          <w:docPart w:val="39EBD31A917948CDA2EA44AC6BD7E9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18CA68E" w14:textId="77777777" w:rsidR="00302A2C" w:rsidRPr="00302A2C" w:rsidRDefault="0083276C" w:rsidP="00446580">
          <w:pPr>
            <w:pStyle w:val="Signature"/>
            <w:spacing w:before="120" w:after="0"/>
          </w:pPr>
          <w:r>
            <w:t>Camacho, Brandon</w:t>
          </w:r>
        </w:p>
      </w:sdtContent>
    </w:sdt>
    <w:sectPr w:rsidR="00302A2C" w:rsidRPr="00302A2C" w:rsidSect="00673C35">
      <w:footerReference w:type="default" r:id="rId12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BA3C4" w14:textId="77777777" w:rsidR="0083276C" w:rsidRDefault="0083276C">
      <w:pPr>
        <w:spacing w:after="0"/>
      </w:pPr>
      <w:r>
        <w:separator/>
      </w:r>
    </w:p>
  </w:endnote>
  <w:endnote w:type="continuationSeparator" w:id="0">
    <w:p w14:paraId="622CD8EC" w14:textId="77777777" w:rsidR="0083276C" w:rsidRDefault="00832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BAE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7B5A4" w14:textId="77777777" w:rsidR="0083276C" w:rsidRDefault="0083276C">
      <w:pPr>
        <w:spacing w:after="0"/>
      </w:pPr>
      <w:r>
        <w:separator/>
      </w:r>
    </w:p>
  </w:footnote>
  <w:footnote w:type="continuationSeparator" w:id="0">
    <w:p w14:paraId="5514198B" w14:textId="77777777" w:rsidR="0083276C" w:rsidRDefault="008327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C"/>
    <w:rsid w:val="0008018B"/>
    <w:rsid w:val="000D5AB1"/>
    <w:rsid w:val="002045EB"/>
    <w:rsid w:val="00293B83"/>
    <w:rsid w:val="00302A2C"/>
    <w:rsid w:val="00381669"/>
    <w:rsid w:val="00446580"/>
    <w:rsid w:val="0052105A"/>
    <w:rsid w:val="00673C35"/>
    <w:rsid w:val="006A3CE7"/>
    <w:rsid w:val="0076387D"/>
    <w:rsid w:val="0083276C"/>
    <w:rsid w:val="008F15C5"/>
    <w:rsid w:val="00965D17"/>
    <w:rsid w:val="00A27383"/>
    <w:rsid w:val="00A736B0"/>
    <w:rsid w:val="00C83E3C"/>
    <w:rsid w:val="00D02A74"/>
    <w:rsid w:val="00D37450"/>
    <w:rsid w:val="00D905F1"/>
    <w:rsid w:val="00DF56DD"/>
    <w:rsid w:val="00E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3129"/>
  <w15:chartTrackingRefBased/>
  <w15:docId w15:val="{C1C8C4CC-9ADF-44CA-9463-AAC8951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mail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AA511C4514407B4D44102A37E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C9AA1-57B3-4DAC-B52A-A04644AE991A}"/>
      </w:docPartPr>
      <w:docPartBody>
        <w:p w:rsidR="00C73DB1" w:rsidRDefault="00C73DB1">
          <w:pPr>
            <w:pStyle w:val="FB4AA511C4514407B4D44102A37E74B1"/>
          </w:pPr>
          <w:r>
            <w:t>Recipient Name</w:t>
          </w:r>
        </w:p>
      </w:docPartBody>
    </w:docPart>
    <w:docPart>
      <w:docPartPr>
        <w:name w:val="39EBD31A917948CDA2EA44AC6BD7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B5A0E-B7E7-4AA8-8281-E94E7EA35F36}"/>
      </w:docPartPr>
      <w:docPartBody>
        <w:p w:rsidR="00C73DB1" w:rsidRDefault="00C73DB1">
          <w:pPr>
            <w:pStyle w:val="39EBD31A917948CDA2EA44AC6BD7E9C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B1"/>
    <w:rsid w:val="00C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5BBBDD5CA4C2891BCABDA24742E23">
    <w:name w:val="98B5BBBDD5CA4C2891BCABDA24742E23"/>
  </w:style>
  <w:style w:type="paragraph" w:customStyle="1" w:styleId="83E2852AC07B4B07B3F6BD080CE8ADC1">
    <w:name w:val="83E2852AC07B4B07B3F6BD080CE8ADC1"/>
  </w:style>
  <w:style w:type="paragraph" w:customStyle="1" w:styleId="484B33F16DDE4BBC9F52DC8D9D19F83C">
    <w:name w:val="484B33F16DDE4BBC9F52DC8D9D19F83C"/>
  </w:style>
  <w:style w:type="paragraph" w:customStyle="1" w:styleId="FADA2AE6BFF84D698DDFCFE9C7F65495">
    <w:name w:val="FADA2AE6BFF84D698DDFCFE9C7F65495"/>
  </w:style>
  <w:style w:type="paragraph" w:customStyle="1" w:styleId="404CCA5655594141AB6E0609BDD730A1">
    <w:name w:val="404CCA5655594141AB6E0609BDD730A1"/>
  </w:style>
  <w:style w:type="paragraph" w:customStyle="1" w:styleId="FB4AA511C4514407B4D44102A37E74B1">
    <w:name w:val="FB4AA511C4514407B4D44102A37E74B1"/>
  </w:style>
  <w:style w:type="paragraph" w:customStyle="1" w:styleId="33EA93D7C7E34142825DA304DD0ACE6D">
    <w:name w:val="33EA93D7C7E34142825DA304DD0ACE6D"/>
  </w:style>
  <w:style w:type="paragraph" w:customStyle="1" w:styleId="B552BCB2ACE94B5B8ABD1A4A265B5C58">
    <w:name w:val="B552BCB2ACE94B5B8ABD1A4A265B5C58"/>
  </w:style>
  <w:style w:type="paragraph" w:customStyle="1" w:styleId="EDE52B0A92004642BC5DAFCEAA2EF87E">
    <w:name w:val="EDE52B0A92004642BC5DAFCEAA2EF87E"/>
  </w:style>
  <w:style w:type="paragraph" w:customStyle="1" w:styleId="51AC5927979C4F43B301AB87972E12AC">
    <w:name w:val="51AC5927979C4F43B301AB87972E12AC"/>
  </w:style>
  <w:style w:type="paragraph" w:customStyle="1" w:styleId="85E24551DA3C4DD0A5152A84DEFD4F07">
    <w:name w:val="85E24551DA3C4DD0A5152A84DEFD4F07"/>
  </w:style>
  <w:style w:type="paragraph" w:customStyle="1" w:styleId="FE3DB2D5A35F4804877BA474D2B171CE">
    <w:name w:val="FE3DB2D5A35F4804877BA474D2B171CE"/>
  </w:style>
  <w:style w:type="paragraph" w:customStyle="1" w:styleId="39EBD31A917948CDA2EA44AC6BD7E9C4">
    <w:name w:val="39EBD31A917948CDA2EA44AC6BD7E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Adam Dawson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59B3A-BC8D-4B66-B8A0-3C9326C7D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957E7A-ADEE-4797-9B97-1BF98409724F}">
  <ds:schemaRefs>
    <ds:schemaRef ds:uri="c0211f67-4cd1-478f-8032-31dd57f2b54e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bdd23d7e-54b2-4982-979a-d20e37dc303e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F5AD6DF-E1E5-4480-981C-A4C4307451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Camacho, Brandon</dc:creator>
  <cp:keywords/>
  <dc:description/>
  <cp:lastModifiedBy>Camacho, Brandon</cp:lastModifiedBy>
  <cp:revision>5</cp:revision>
  <dcterms:created xsi:type="dcterms:W3CDTF">2023-04-17T15:05:00Z</dcterms:created>
  <dcterms:modified xsi:type="dcterms:W3CDTF">2023-04-18T18:08:00Z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